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75" w:rsidRPr="00650223" w:rsidRDefault="00EC6675" w:rsidP="00EC6675">
      <w:pPr>
        <w:spacing w:after="80"/>
        <w:ind w:left="426"/>
        <w:jc w:val="right"/>
      </w:pPr>
      <w:r w:rsidRPr="00650223">
        <w:t>М</w:t>
      </w:r>
      <w:r>
        <w:t xml:space="preserve">инобрнауки России </w:t>
      </w:r>
      <w:r w:rsidRPr="00EC6675">
        <w:t xml:space="preserve">| </w:t>
      </w:r>
      <w:r w:rsidRPr="00650223">
        <w:t>РГРТУ</w:t>
      </w:r>
      <w:r w:rsidRPr="00EC6675">
        <w:t xml:space="preserve"> | </w:t>
      </w:r>
      <w:r>
        <w:t>Кафедра ВПМ</w:t>
      </w:r>
    </w:p>
    <w:p w:rsidR="00EC6675" w:rsidRPr="004779B6" w:rsidRDefault="00EC6675" w:rsidP="00EC6675">
      <w:pPr>
        <w:spacing w:before="3400"/>
        <w:rPr>
          <w:szCs w:val="28"/>
        </w:rPr>
      </w:pPr>
      <w:r w:rsidRPr="004779B6">
        <w:rPr>
          <w:szCs w:val="28"/>
        </w:rPr>
        <w:t>Дисциплина «</w:t>
      </w:r>
      <w:r w:rsidRPr="00EC6675">
        <w:rPr>
          <w:szCs w:val="28"/>
        </w:rPr>
        <w:t>УПРАВЛЕНИЕ ПРОГРАММНЫМИ ПРОЕКТАМИ</w:t>
      </w:r>
      <w:r w:rsidRPr="004779B6">
        <w:rPr>
          <w:szCs w:val="28"/>
        </w:rPr>
        <w:t>»</w:t>
      </w:r>
    </w:p>
    <w:p w:rsidR="00EC6675" w:rsidRPr="00F325E0" w:rsidRDefault="00EC6675" w:rsidP="00EC6675">
      <w:pPr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Отчет о практических работах</w:t>
      </w:r>
    </w:p>
    <w:p w:rsidR="00EC6675" w:rsidRPr="00EC6675" w:rsidRDefault="00EC6675" w:rsidP="00EC6675">
      <w:pPr>
        <w:spacing w:before="2400"/>
        <w:ind w:left="567"/>
        <w:rPr>
          <w:szCs w:val="28"/>
        </w:rPr>
      </w:pPr>
      <w:r w:rsidRPr="00650223">
        <w:rPr>
          <w:szCs w:val="28"/>
        </w:rPr>
        <w:t>Выполнил:</w:t>
      </w:r>
    </w:p>
    <w:p w:rsidR="00EC6675" w:rsidRDefault="006C59D1" w:rsidP="00EC6675">
      <w:pPr>
        <w:ind w:left="567"/>
      </w:pPr>
      <w:permStart w:id="1118265758" w:edGrp="everyone"/>
      <w:r>
        <w:t>Лапкин Михаил Ильич</w:t>
      </w:r>
    </w:p>
    <w:p w:rsidR="00EC6675" w:rsidRPr="00650223" w:rsidRDefault="006C59D1" w:rsidP="00EC6675">
      <w:pPr>
        <w:ind w:left="567"/>
        <w:rPr>
          <w:szCs w:val="28"/>
        </w:rPr>
      </w:pPr>
      <w:r>
        <w:t>Лягушева Мария Алексеевна</w:t>
      </w:r>
      <w:permEnd w:id="1118265758"/>
    </w:p>
    <w:p w:rsidR="00EC6675" w:rsidRPr="00EC6675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 xml:space="preserve">студент группы </w:t>
      </w:r>
      <w:permStart w:id="1555906522" w:edGrp="everyone"/>
      <w:r w:rsidR="006C59D1">
        <w:rPr>
          <w:sz w:val="24"/>
          <w:szCs w:val="24"/>
        </w:rPr>
        <w:t>0413</w:t>
      </w:r>
      <w:permEnd w:id="1555906522"/>
    </w:p>
    <w:p w:rsidR="00E33A05" w:rsidRDefault="00EC6675" w:rsidP="00EC6675">
      <w:pPr>
        <w:ind w:left="567"/>
      </w:pPr>
      <w:r w:rsidRPr="00677991">
        <w:rPr>
          <w:sz w:val="24"/>
          <w:szCs w:val="24"/>
        </w:rPr>
        <w:t>электронная почта</w:t>
      </w:r>
      <w:r>
        <w:rPr>
          <w:sz w:val="24"/>
          <w:szCs w:val="24"/>
        </w:rPr>
        <w:t xml:space="preserve"> </w:t>
      </w:r>
      <w:permStart w:id="577182585" w:edGrp="everyone"/>
      <w:r w:rsidR="00E33A05">
        <w:fldChar w:fldCharType="begin"/>
      </w:r>
      <w:r w:rsidR="00E33A05">
        <w:instrText xml:space="preserve"> HYPERLINK "mailto:adraydante@gmail.com" </w:instrText>
      </w:r>
      <w:r w:rsidR="00E33A05">
        <w:fldChar w:fldCharType="separate"/>
      </w:r>
      <w:r w:rsidR="00E33A05" w:rsidRPr="009C568C">
        <w:t>adraydante@gmail.com</w:t>
      </w:r>
      <w:r w:rsidR="00E33A05">
        <w:fldChar w:fldCharType="end"/>
      </w:r>
    </w:p>
    <w:p w:rsidR="00EC6675" w:rsidRPr="00677991" w:rsidRDefault="006C59D1" w:rsidP="00EC6675">
      <w:pPr>
        <w:ind w:left="567"/>
        <w:rPr>
          <w:sz w:val="24"/>
          <w:szCs w:val="24"/>
        </w:rPr>
      </w:pPr>
      <w:r>
        <w:t>green.day.forever@mail.ru</w:t>
      </w:r>
      <w:permEnd w:id="577182585"/>
    </w:p>
    <w:p w:rsidR="00EC6675" w:rsidRPr="00650223" w:rsidRDefault="00EC6675" w:rsidP="00EC6675">
      <w:pPr>
        <w:spacing w:before="400"/>
        <w:ind w:left="567"/>
        <w:rPr>
          <w:szCs w:val="28"/>
        </w:rPr>
      </w:pPr>
      <w:r w:rsidRPr="00650223">
        <w:rPr>
          <w:szCs w:val="28"/>
        </w:rPr>
        <w:t>Проверил:</w:t>
      </w:r>
    </w:p>
    <w:p w:rsidR="00EC6675" w:rsidRDefault="00EC6675" w:rsidP="00EC6675">
      <w:pPr>
        <w:ind w:left="567"/>
        <w:rPr>
          <w:szCs w:val="28"/>
        </w:rPr>
      </w:pPr>
      <w:r w:rsidRPr="00650223">
        <w:rPr>
          <w:szCs w:val="28"/>
        </w:rPr>
        <w:t>Пруцков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</w:t>
      </w:r>
    </w:p>
    <w:p w:rsidR="00EC6675" w:rsidRPr="00266A58" w:rsidRDefault="00EC6675" w:rsidP="00EC6675">
      <w:pPr>
        <w:ind w:left="567"/>
        <w:rPr>
          <w:sz w:val="24"/>
          <w:szCs w:val="24"/>
        </w:rPr>
      </w:pPr>
      <w:r w:rsidRPr="00266A58">
        <w:rPr>
          <w:sz w:val="24"/>
          <w:szCs w:val="24"/>
        </w:rPr>
        <w:t>д-р техн. наук, профессор кафедры ВПМ</w:t>
      </w:r>
    </w:p>
    <w:p w:rsidR="00EC6675" w:rsidRDefault="00EC6675" w:rsidP="00EC6675">
      <w:pPr>
        <w:spacing w:before="240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r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Pr="00DB74B8">
        <w:rPr>
          <w:szCs w:val="28"/>
        </w:rPr>
        <w:fldChar w:fldCharType="separate"/>
      </w:r>
      <w:r w:rsidR="002C0198">
        <w:rPr>
          <w:noProof/>
          <w:szCs w:val="28"/>
        </w:rPr>
        <w:t>2022</w:t>
      </w:r>
      <w:r w:rsidRPr="00DB74B8">
        <w:rPr>
          <w:szCs w:val="28"/>
        </w:rPr>
        <w:fldChar w:fldCharType="end"/>
      </w:r>
    </w:p>
    <w:p w:rsidR="00EA78AA" w:rsidRPr="003234BB" w:rsidRDefault="00EC6675" w:rsidP="00EC6675">
      <w:pPr>
        <w:pStyle w:val="1"/>
      </w:pPr>
      <w:r>
        <w:br w:type="page"/>
      </w:r>
      <w:r w:rsidR="00EA78AA" w:rsidRPr="003234BB">
        <w:lastRenderedPageBreak/>
        <w:t xml:space="preserve">Описание </w:t>
      </w:r>
      <w:r w:rsidR="00DE0B67" w:rsidRPr="003234BB">
        <w:t>сетевой информационной системы</w:t>
      </w:r>
    </w:p>
    <w:p w:rsidR="00EA78AA" w:rsidRPr="003234BB" w:rsidRDefault="00EA78AA" w:rsidP="00A30729">
      <w:pPr>
        <w:pStyle w:val="2"/>
      </w:pPr>
      <w:r w:rsidRPr="003234BB">
        <w:t>Цель работы</w:t>
      </w:r>
    </w:p>
    <w:p w:rsidR="00965220" w:rsidRPr="003234BB" w:rsidRDefault="00FA4610" w:rsidP="002D36B2">
      <w:r w:rsidRPr="003234BB">
        <w:t xml:space="preserve">Цель работы – </w:t>
      </w:r>
      <w:permStart w:id="1583484577" w:edGrp="everyone"/>
      <w:r w:rsidR="00E873BE">
        <w:t>разработка сетевой информационной системы для обмена вещами.</w:t>
      </w:r>
    </w:p>
    <w:permEnd w:id="1583484577"/>
    <w:p w:rsidR="00EA78AA" w:rsidRPr="003234BB" w:rsidRDefault="00970629" w:rsidP="00A30729">
      <w:pPr>
        <w:pStyle w:val="2"/>
      </w:pPr>
      <w:r>
        <w:t xml:space="preserve">Концептуальная и </w:t>
      </w:r>
      <w:r w:rsidRPr="003234BB">
        <w:t xml:space="preserve">логическая </w:t>
      </w:r>
      <w:r w:rsidR="00EA78AA" w:rsidRPr="003234BB">
        <w:t>модели базы данных</w:t>
      </w:r>
    </w:p>
    <w:p w:rsidR="00EA78AA" w:rsidRDefault="00C00CBB" w:rsidP="00EA78AA">
      <w:permStart w:id="1074487947" w:edGrp="everyone"/>
      <w:r>
        <w:t>На рисунке 1 показана концептуальная модель базы данных:</w:t>
      </w:r>
    </w:p>
    <w:p w:rsidR="00C00CBB" w:rsidRDefault="002C0198" w:rsidP="00C00CBB">
      <w:pPr>
        <w:pStyle w:val="Figure"/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304.8pt">
            <v:imagedata r:id="rId8" o:title="ClassDiagram1"/>
          </v:shape>
        </w:pict>
      </w:r>
    </w:p>
    <w:p w:rsidR="00C00CBB" w:rsidRDefault="00C00CBB" w:rsidP="00C00CBB">
      <w:pPr>
        <w:pStyle w:val="Figure-Title-Bottom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13BFB">
        <w:rPr>
          <w:noProof/>
        </w:rPr>
        <w:t>1</w:t>
      </w:r>
      <w:r>
        <w:fldChar w:fldCharType="end"/>
      </w:r>
      <w:r>
        <w:t xml:space="preserve"> - Концептуальная модель базы данных </w:t>
      </w:r>
    </w:p>
    <w:p w:rsidR="002C0198" w:rsidRDefault="002C0198" w:rsidP="002C0198">
      <w:pPr>
        <w:pStyle w:val="Text-Left"/>
      </w:pPr>
      <w:r>
        <w:t>На рисунке 2 показана логическая модель базы данных:</w:t>
      </w:r>
    </w:p>
    <w:p w:rsidR="00013BFB" w:rsidRDefault="00013BFB" w:rsidP="00013BFB">
      <w:pPr>
        <w:pStyle w:val="Figure"/>
      </w:pPr>
      <w:r>
        <w:lastRenderedPageBreak/>
        <w:pict>
          <v:shape id="_x0000_i1031" type="#_x0000_t75" style="width:467.4pt;height:283.2pt">
            <v:imagedata r:id="rId9" o:title="diagram1"/>
          </v:shape>
        </w:pict>
      </w:r>
    </w:p>
    <w:p w:rsidR="002C0198" w:rsidRPr="002C0198" w:rsidRDefault="00013BFB" w:rsidP="00013BFB">
      <w:pPr>
        <w:pStyle w:val="Figure-Title-Bottom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Логическая модель базы данных</w:t>
      </w:r>
    </w:p>
    <w:permEnd w:id="1074487947"/>
    <w:p w:rsidR="00EA78AA" w:rsidRPr="003234BB" w:rsidRDefault="00EA78AA" w:rsidP="00A30729">
      <w:pPr>
        <w:pStyle w:val="2"/>
      </w:pPr>
      <w:r w:rsidRPr="003234BB">
        <w:t xml:space="preserve">Логика работы </w:t>
      </w:r>
      <w:r w:rsidR="00DE0B67" w:rsidRPr="003234BB">
        <w:t>сетевой информационной системы</w:t>
      </w:r>
      <w:r w:rsidRPr="003234BB">
        <w:t>, её связь с моделью базы данных</w:t>
      </w:r>
    </w:p>
    <w:p w:rsidR="00535561" w:rsidRPr="003234BB" w:rsidRDefault="00535561" w:rsidP="00564087">
      <w:r w:rsidRPr="003234BB">
        <w:t xml:space="preserve">Действия групп пользователей </w:t>
      </w:r>
      <w:r w:rsidR="00966015" w:rsidRPr="003234BB">
        <w:t xml:space="preserve">изменяют данные </w:t>
      </w:r>
      <w:r w:rsidRPr="003234BB">
        <w:t>в базе данных</w:t>
      </w:r>
      <w:r w:rsidR="00A42F62">
        <w:t xml:space="preserve"> </w:t>
      </w:r>
      <w:r w:rsidR="00966015" w:rsidRPr="003234BB">
        <w:t>(</w:t>
      </w:r>
      <w:r w:rsidR="00966015" w:rsidRPr="003234BB">
        <w:fldChar w:fldCharType="begin"/>
      </w:r>
      <w:r w:rsidR="00966015" w:rsidRPr="003234BB">
        <w:instrText xml:space="preserve"> REF  _Ref17316721 \* Lower \h </w:instrText>
      </w:r>
      <w:r w:rsidR="00966015" w:rsidRPr="003234BB"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1</w:t>
      </w:r>
      <w:r w:rsidR="00966015" w:rsidRPr="003234BB">
        <w:fldChar w:fldCharType="end"/>
      </w:r>
      <w:r w:rsidR="00966015" w:rsidRPr="003234BB">
        <w:t>)</w:t>
      </w:r>
      <w:r w:rsidRPr="003234BB">
        <w:t>.</w:t>
      </w:r>
    </w:p>
    <w:p w:rsidR="00966015" w:rsidRPr="003234BB" w:rsidRDefault="00966015" w:rsidP="00966015">
      <w:pPr>
        <w:pStyle w:val="Table-Title-Top"/>
      </w:pPr>
      <w:bookmarkStart w:id="0" w:name="_Ref17316721"/>
      <w:r w:rsidRPr="003234BB">
        <w:t xml:space="preserve">Таблица </w:t>
      </w:r>
      <w:r w:rsidR="005F5694">
        <w:fldChar w:fldCharType="begin"/>
      </w:r>
      <w:r w:rsidR="005F5694">
        <w:instrText xml:space="preserve"> SEQ Таблица \* ARABIC </w:instrText>
      </w:r>
      <w:r w:rsidR="005F5694">
        <w:fldChar w:fldCharType="separate"/>
      </w:r>
      <w:r w:rsidR="00E204AC">
        <w:rPr>
          <w:noProof/>
        </w:rPr>
        <w:t>1</w:t>
      </w:r>
      <w:r w:rsidR="005F5694">
        <w:rPr>
          <w:noProof/>
        </w:rPr>
        <w:fldChar w:fldCharType="end"/>
      </w:r>
      <w:bookmarkEnd w:id="0"/>
      <w:r w:rsidRPr="003234BB">
        <w:t xml:space="preserve"> – Действия групп пользователей и соответствующие им изменения в базе данных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FA4610" w:rsidRPr="003234BB" w:rsidTr="000D7179">
        <w:trPr>
          <w:jc w:val="center"/>
        </w:trPr>
        <w:tc>
          <w:tcPr>
            <w:tcW w:w="304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Действие</w:t>
            </w:r>
          </w:p>
        </w:tc>
        <w:tc>
          <w:tcPr>
            <w:tcW w:w="30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30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FA4610" w:rsidRPr="000D7179" w:rsidRDefault="00FA4610" w:rsidP="00535561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Изменения данных в базе данных</w:t>
            </w:r>
          </w:p>
        </w:tc>
      </w:tr>
      <w:tr w:rsidR="00FA46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permStart w:id="781327442" w:edGrp="everyone"/>
            <w:r>
              <w:t xml:space="preserve">Добавление администратора </w:t>
            </w:r>
          </w:p>
        </w:tc>
        <w:tc>
          <w:tcPr>
            <w:tcW w:w="3096" w:type="dxa"/>
            <w:shd w:val="clear" w:color="auto" w:fill="auto"/>
          </w:tcPr>
          <w:p w:rsidR="00FA4610" w:rsidRPr="003234BB" w:rsidRDefault="00FF6245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A4610" w:rsidRPr="003234BB" w:rsidRDefault="00B030CF" w:rsidP="00966015">
            <w:pPr>
              <w:pStyle w:val="Table-Text"/>
            </w:pPr>
            <w:r>
              <w:t>Добавление нового администратора</w:t>
            </w:r>
            <w:r w:rsidR="00FC3910">
              <w:t xml:space="preserve"> в БД</w:t>
            </w:r>
          </w:p>
        </w:tc>
      </w:tr>
      <w:tr w:rsidR="00B030CF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</w:t>
            </w:r>
          </w:p>
        </w:tc>
        <w:tc>
          <w:tcPr>
            <w:tcW w:w="309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B030CF" w:rsidRDefault="0042729A" w:rsidP="00966015">
            <w:pPr>
              <w:pStyle w:val="Table-Text"/>
            </w:pPr>
            <w:r>
              <w:t>Удаление администратора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 xml:space="preserve">Добавление модератора </w:t>
            </w:r>
          </w:p>
        </w:tc>
        <w:tc>
          <w:tcPr>
            <w:tcW w:w="309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Pr="003234BB" w:rsidRDefault="00FC3910" w:rsidP="00FC3910">
            <w:pPr>
              <w:pStyle w:val="Table-Text"/>
            </w:pPr>
            <w:r>
              <w:t>Добавление нового модератора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модератора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Добавление нового пользователя в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пользователя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Редактирование данных пользователей 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Администратор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данных о пользователе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 xml:space="preserve">Администратор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FC3910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lastRenderedPageBreak/>
              <w:t>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"заблокирован"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Разблокирование пользователя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пользователя на "разблокирован"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вещи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Удаление заявки из БД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Отмена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FC3910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Завершение заявки</w:t>
            </w:r>
          </w:p>
        </w:tc>
        <w:tc>
          <w:tcPr>
            <w:tcW w:w="309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Модератор</w:t>
            </w:r>
          </w:p>
        </w:tc>
        <w:tc>
          <w:tcPr>
            <w:tcW w:w="3066" w:type="dxa"/>
            <w:shd w:val="clear" w:color="auto" w:fill="auto"/>
          </w:tcPr>
          <w:p w:rsidR="00FC3910" w:rsidRDefault="00FC3910" w:rsidP="00FC3910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Модератор 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</w:t>
            </w:r>
            <w:bookmarkStart w:id="1" w:name="_GoBack"/>
            <w:bookmarkEnd w:id="1"/>
            <w:r>
              <w:t>ние новой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о вещи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Скрытие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вещи на "скрыта"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Удаление вещи из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Создание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Добавление новой заявки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 xml:space="preserve">Прием заявки на обмен 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"завершена"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Отклонение заявки на обмен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статуса заявки на "отменена"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информации пользователя о самом себе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данных о пользователе в БД</w:t>
            </w:r>
          </w:p>
        </w:tc>
      </w:tr>
      <w:tr w:rsidR="008C12A9" w:rsidRPr="003234BB" w:rsidTr="000D7179">
        <w:trPr>
          <w:jc w:val="center"/>
        </w:trPr>
        <w:tc>
          <w:tcPr>
            <w:tcW w:w="3049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Авторизация</w:t>
            </w:r>
          </w:p>
        </w:tc>
        <w:tc>
          <w:tcPr>
            <w:tcW w:w="309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Пользователь</w:t>
            </w:r>
          </w:p>
        </w:tc>
        <w:tc>
          <w:tcPr>
            <w:tcW w:w="3066" w:type="dxa"/>
            <w:shd w:val="clear" w:color="auto" w:fill="auto"/>
          </w:tcPr>
          <w:p w:rsidR="008C12A9" w:rsidRDefault="008C12A9" w:rsidP="008C12A9">
            <w:pPr>
              <w:pStyle w:val="Table-Text"/>
            </w:pPr>
            <w:r>
              <w:t>Изменение последнего времени авторизации и статуса авторизации</w:t>
            </w:r>
          </w:p>
        </w:tc>
      </w:tr>
    </w:tbl>
    <w:permEnd w:id="781327442"/>
    <w:p w:rsidR="00EA78AA" w:rsidRPr="003234BB" w:rsidRDefault="003234BB" w:rsidP="00A30729">
      <w:pPr>
        <w:pStyle w:val="2"/>
      </w:pPr>
      <w:r w:rsidRPr="003234BB">
        <w:t xml:space="preserve">Отчеты, предоставляемые </w:t>
      </w:r>
      <w:r w:rsidR="00EA78AA" w:rsidRPr="003234BB">
        <w:t>администрат</w:t>
      </w:r>
      <w:r w:rsidR="00463C71" w:rsidRPr="003234BB">
        <w:t>ор</w:t>
      </w:r>
      <w:r w:rsidRPr="003234BB">
        <w:t>у</w:t>
      </w:r>
      <w:r w:rsidR="00463C71" w:rsidRPr="003234BB">
        <w:t xml:space="preserve">, </w:t>
      </w:r>
      <w:r w:rsidR="00FA4610" w:rsidRPr="003234BB">
        <w:t>модератор</w:t>
      </w:r>
      <w:r w:rsidRPr="003234BB">
        <w:t>у</w:t>
      </w:r>
      <w:r w:rsidR="00FA4610" w:rsidRPr="003234BB">
        <w:t xml:space="preserve"> и</w:t>
      </w:r>
      <w:r w:rsidR="00463C71" w:rsidRPr="003234BB">
        <w:t xml:space="preserve"> други</w:t>
      </w:r>
      <w:r w:rsidRPr="003234BB">
        <w:t>м</w:t>
      </w:r>
      <w:r w:rsidR="00463C71" w:rsidRPr="003234BB">
        <w:t xml:space="preserve"> групп</w:t>
      </w:r>
      <w:r w:rsidRPr="003234BB">
        <w:t>ам</w:t>
      </w:r>
      <w:r w:rsidR="00FA4610" w:rsidRPr="003234BB">
        <w:t xml:space="preserve"> пользователей</w:t>
      </w:r>
    </w:p>
    <w:p w:rsidR="003234BB" w:rsidRDefault="003234BB" w:rsidP="003234BB">
      <w:pPr>
        <w:keepNext/>
      </w:pPr>
      <w:r w:rsidRPr="003234BB">
        <w:t xml:space="preserve">Группам пользователей </w:t>
      </w:r>
      <w:r w:rsidR="00A42F62">
        <w:t>выдаются</w:t>
      </w:r>
      <w:r w:rsidRPr="003234BB">
        <w:t xml:space="preserve"> различные отчеты (</w:t>
      </w:r>
      <w:r>
        <w:fldChar w:fldCharType="begin"/>
      </w:r>
      <w:r>
        <w:instrText xml:space="preserve"> REF  _Ref33122315 \* Lower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2</w:t>
      </w:r>
      <w:r>
        <w:fldChar w:fldCharType="end"/>
      </w:r>
      <w:r w:rsidRPr="003234BB">
        <w:t>).</w:t>
      </w:r>
    </w:p>
    <w:p w:rsidR="003234BB" w:rsidRPr="003234BB" w:rsidRDefault="003234BB" w:rsidP="003234BB">
      <w:pPr>
        <w:pStyle w:val="Table-Title-Top"/>
      </w:pPr>
      <w:bookmarkStart w:id="2" w:name="_Ref33122315"/>
      <w:r w:rsidRPr="003234BB">
        <w:t xml:space="preserve">Таблица </w:t>
      </w:r>
      <w:r w:rsidR="005F5694">
        <w:fldChar w:fldCharType="begin"/>
      </w:r>
      <w:r w:rsidR="005F5694">
        <w:instrText xml:space="preserve"> SEQ Таблица \* ARABIC </w:instrText>
      </w:r>
      <w:r w:rsidR="005F5694">
        <w:fldChar w:fldCharType="separate"/>
      </w:r>
      <w:r w:rsidR="00E204AC">
        <w:rPr>
          <w:noProof/>
        </w:rPr>
        <w:t>2</w:t>
      </w:r>
      <w:r w:rsidR="005F5694">
        <w:rPr>
          <w:noProof/>
        </w:rPr>
        <w:fldChar w:fldCharType="end"/>
      </w:r>
      <w:bookmarkEnd w:id="2"/>
      <w:r w:rsidRPr="003234BB">
        <w:t xml:space="preserve"> – </w:t>
      </w:r>
      <w:r w:rsidR="00EC6675">
        <w:t>Отчеты для групп пользователей</w:t>
      </w:r>
    </w:p>
    <w:tbl>
      <w:tblPr>
        <w:tblW w:w="0" w:type="auto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223"/>
        <w:gridCol w:w="7348"/>
      </w:tblGrid>
      <w:tr w:rsidR="003234BB" w:rsidRPr="003234BB" w:rsidTr="000D7179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3234BB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Группа пользователей</w:t>
            </w:r>
          </w:p>
        </w:tc>
        <w:tc>
          <w:tcPr>
            <w:tcW w:w="7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3234BB" w:rsidRPr="000D7179" w:rsidRDefault="003234BB" w:rsidP="00A85D05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Наименование отчета</w:t>
            </w:r>
          </w:p>
        </w:tc>
      </w:tr>
      <w:tr w:rsidR="003234BB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234BB" w:rsidRPr="003234BB" w:rsidRDefault="00FF6245" w:rsidP="00013BFB">
            <w:pPr>
              <w:pStyle w:val="Table-Text"/>
            </w:pPr>
            <w:permStart w:id="1282887396" w:edGrp="everyone"/>
            <w:r>
              <w:t>Администратор</w:t>
            </w:r>
            <w:r w:rsidR="00370C26">
              <w:t>ы</w:t>
            </w:r>
          </w:p>
        </w:tc>
        <w:tc>
          <w:tcPr>
            <w:tcW w:w="7478" w:type="dxa"/>
            <w:shd w:val="clear" w:color="auto" w:fill="auto"/>
          </w:tcPr>
          <w:p w:rsidR="00370C26" w:rsidRDefault="00362DE6" w:rsidP="00013BFB">
            <w:pPr>
              <w:pStyle w:val="Table-Text"/>
            </w:pPr>
            <w:r>
              <w:t>Просмотр авторизованных пользователей в данный момент</w:t>
            </w:r>
          </w:p>
          <w:p w:rsidR="00362DE6" w:rsidRDefault="00362DE6" w:rsidP="00013BFB">
            <w:pPr>
              <w:pStyle w:val="Table-Text"/>
            </w:pPr>
            <w:r>
              <w:t>Просмотр неавторизованных пользователей в данный момент</w:t>
            </w:r>
          </w:p>
          <w:p w:rsidR="00362DE6" w:rsidRPr="003234BB" w:rsidRDefault="0004014E" w:rsidP="00013BFB">
            <w:pPr>
              <w:pStyle w:val="Table-Text"/>
            </w:pPr>
            <w:r>
              <w:t>Просмотр пользователей</w:t>
            </w:r>
            <w:r w:rsidR="00DA4CCE">
              <w:t xml:space="preserve"> за </w:t>
            </w:r>
            <w:r>
              <w:t xml:space="preserve">определенный период </w:t>
            </w: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lastRenderedPageBreak/>
              <w:t>Модераторы</w:t>
            </w:r>
          </w:p>
        </w:tc>
        <w:tc>
          <w:tcPr>
            <w:tcW w:w="7478" w:type="dxa"/>
            <w:shd w:val="clear" w:color="auto" w:fill="auto"/>
          </w:tcPr>
          <w:p w:rsidR="00370C26" w:rsidRDefault="00DA4CCE" w:rsidP="00013BFB">
            <w:pPr>
              <w:pStyle w:val="Table-Text"/>
            </w:pPr>
            <w:r>
              <w:t>Просмотр заявок на обмен, произведенных за определенный период</w:t>
            </w:r>
            <w:r w:rsidR="00303F9F">
              <w:t xml:space="preserve"> </w:t>
            </w:r>
          </w:p>
          <w:p w:rsidR="00303F9F" w:rsidRDefault="004E73FF" w:rsidP="00013BFB">
            <w:pPr>
              <w:pStyle w:val="Table-Text"/>
            </w:pPr>
            <w:r>
              <w:t>П</w:t>
            </w:r>
            <w:r w:rsidR="00EA3D00">
              <w:t xml:space="preserve">росмотр </w:t>
            </w:r>
            <w:r w:rsidR="006B1BE8">
              <w:t>заблокированных пользователей</w:t>
            </w:r>
          </w:p>
          <w:p w:rsidR="007B0028" w:rsidRDefault="007B0028" w:rsidP="00013BFB">
            <w:pPr>
              <w:pStyle w:val="Table-Text"/>
            </w:pPr>
            <w:r>
              <w:t xml:space="preserve">Просмотр всех отмененных заявок </w:t>
            </w:r>
          </w:p>
        </w:tc>
      </w:tr>
      <w:tr w:rsidR="00370C26" w:rsidRPr="003234BB" w:rsidTr="000D7179">
        <w:trPr>
          <w:jc w:val="center"/>
        </w:trPr>
        <w:tc>
          <w:tcPr>
            <w:tcW w:w="2093" w:type="dxa"/>
            <w:shd w:val="clear" w:color="auto" w:fill="auto"/>
          </w:tcPr>
          <w:p w:rsidR="00370C26" w:rsidRDefault="00370C26" w:rsidP="00013BFB">
            <w:pPr>
              <w:pStyle w:val="Table-Text"/>
            </w:pPr>
            <w:r>
              <w:t>Пользователи</w:t>
            </w:r>
          </w:p>
        </w:tc>
        <w:tc>
          <w:tcPr>
            <w:tcW w:w="7478" w:type="dxa"/>
            <w:shd w:val="clear" w:color="auto" w:fill="auto"/>
          </w:tcPr>
          <w:p w:rsidR="00370C26" w:rsidRDefault="00EA3D00" w:rsidP="00013BFB">
            <w:pPr>
              <w:pStyle w:val="Table-Text"/>
            </w:pPr>
            <w:r>
              <w:t>Просмотр вещей</w:t>
            </w:r>
            <w:r w:rsidR="006B1BE8">
              <w:t xml:space="preserve">, выставленных на обмен </w:t>
            </w:r>
          </w:p>
          <w:p w:rsidR="000B5BE7" w:rsidRDefault="007B0028" w:rsidP="00013BFB">
            <w:pPr>
              <w:pStyle w:val="Table-Text"/>
            </w:pPr>
            <w:r>
              <w:t xml:space="preserve">Просмотр своих </w:t>
            </w:r>
            <w:r w:rsidR="000B5BE7">
              <w:t xml:space="preserve">скрытых </w:t>
            </w:r>
            <w:r>
              <w:t>вещей</w:t>
            </w:r>
          </w:p>
          <w:p w:rsidR="007B0028" w:rsidRDefault="007B0028" w:rsidP="00013BFB">
            <w:pPr>
              <w:pStyle w:val="Table-Text"/>
            </w:pPr>
            <w:r>
              <w:t>Просмотр</w:t>
            </w:r>
            <w:r w:rsidR="00E332CF">
              <w:t xml:space="preserve"> заявок на его вещи</w:t>
            </w:r>
            <w:r>
              <w:t xml:space="preserve"> </w:t>
            </w:r>
          </w:p>
        </w:tc>
      </w:tr>
    </w:tbl>
    <w:permEnd w:id="1282887396"/>
    <w:p w:rsidR="00EA78AA" w:rsidRDefault="00EA78AA" w:rsidP="00EA78AA">
      <w:pPr>
        <w:pStyle w:val="1"/>
      </w:pPr>
      <w:r w:rsidRPr="003234BB">
        <w:t>Тр</w:t>
      </w:r>
      <w:r w:rsidR="00A42D00" w:rsidRPr="003234BB">
        <w:t>ебуемое программное обеспечение</w:t>
      </w:r>
    </w:p>
    <w:p w:rsidR="00A42F62" w:rsidRPr="003234BB" w:rsidRDefault="00A42F62" w:rsidP="00A42F62">
      <w:r>
        <w:t>Для функционирования разработанной сетевой информационной системы требуется программное обеспечение</w:t>
      </w:r>
      <w:r w:rsidRPr="003234BB">
        <w:t xml:space="preserve"> (</w:t>
      </w:r>
      <w:r>
        <w:fldChar w:fldCharType="begin"/>
      </w:r>
      <w:r>
        <w:instrText xml:space="preserve"> REF _Ref43665944 \h </w:instrText>
      </w:r>
      <w:r>
        <w:fldChar w:fldCharType="separate"/>
      </w:r>
      <w:r w:rsidR="00E204AC" w:rsidRPr="003234BB">
        <w:t xml:space="preserve">Таблица </w:t>
      </w:r>
      <w:r w:rsidR="00E204AC">
        <w:rPr>
          <w:noProof/>
        </w:rPr>
        <w:t>3</w:t>
      </w:r>
      <w:r>
        <w:fldChar w:fldCharType="end"/>
      </w:r>
      <w:r w:rsidRPr="003234BB">
        <w:t>).</w:t>
      </w:r>
    </w:p>
    <w:p w:rsidR="00A42F62" w:rsidRPr="003234BB" w:rsidRDefault="00A42F62" w:rsidP="00A42F62">
      <w:pPr>
        <w:pStyle w:val="Table-Title-Top"/>
      </w:pPr>
      <w:bookmarkStart w:id="3" w:name="_Ref43665944"/>
      <w:r w:rsidRPr="003234BB">
        <w:t xml:space="preserve">Таблица </w:t>
      </w:r>
      <w:r w:rsidR="005F5694">
        <w:fldChar w:fldCharType="begin"/>
      </w:r>
      <w:r w:rsidR="005F5694">
        <w:instrText xml:space="preserve"> SEQ Таблица \* ARABIC </w:instrText>
      </w:r>
      <w:r w:rsidR="005F5694">
        <w:fldChar w:fldCharType="separate"/>
      </w:r>
      <w:r w:rsidR="00E204AC">
        <w:rPr>
          <w:noProof/>
        </w:rPr>
        <w:t>3</w:t>
      </w:r>
      <w:r w:rsidR="005F5694">
        <w:rPr>
          <w:noProof/>
        </w:rPr>
        <w:fldChar w:fldCharType="end"/>
      </w:r>
      <w:bookmarkEnd w:id="3"/>
      <w:r w:rsidRPr="003234BB">
        <w:t xml:space="preserve"> – </w:t>
      </w:r>
      <w:r>
        <w:t>Требуемое программное обеспечение</w:t>
      </w:r>
    </w:p>
    <w:tbl>
      <w:tblPr>
        <w:tblW w:w="5000" w:type="pct"/>
        <w:jc w:val="center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3168"/>
        <w:gridCol w:w="3217"/>
        <w:gridCol w:w="3186"/>
      </w:tblGrid>
      <w:tr w:rsidR="00A42F62" w:rsidRPr="003234BB" w:rsidTr="000D7179">
        <w:trPr>
          <w:jc w:val="center"/>
        </w:trPr>
        <w:tc>
          <w:tcPr>
            <w:tcW w:w="31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Название</w:t>
            </w:r>
          </w:p>
        </w:tc>
        <w:tc>
          <w:tcPr>
            <w:tcW w:w="32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Версия</w:t>
            </w:r>
          </w:p>
        </w:tc>
        <w:tc>
          <w:tcPr>
            <w:tcW w:w="31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  <w:tl2br w:val="nil"/>
              <w:tr2bl w:val="nil"/>
            </w:tcBorders>
            <w:shd w:val="clear" w:color="auto" w:fill="FFFFFF"/>
          </w:tcPr>
          <w:p w:rsidR="00A42F62" w:rsidRPr="000D7179" w:rsidRDefault="00A42F62" w:rsidP="00301C3F">
            <w:pPr>
              <w:pStyle w:val="Table-Header"/>
              <w:rPr>
                <w:b/>
              </w:rPr>
            </w:pPr>
            <w:r w:rsidRPr="000D7179">
              <w:rPr>
                <w:b/>
              </w:rPr>
              <w:t>Назначение</w:t>
            </w:r>
          </w:p>
        </w:tc>
      </w:tr>
      <w:tr w:rsidR="00A42F62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A42F62" w:rsidRPr="003234BB" w:rsidRDefault="00D32134" w:rsidP="00301C3F">
            <w:pPr>
              <w:pStyle w:val="Table-Text"/>
            </w:pPr>
            <w:permStart w:id="128985734" w:edGrp="everyone"/>
            <w:r>
              <w:t xml:space="preserve">JDK </w:t>
            </w:r>
          </w:p>
        </w:tc>
        <w:tc>
          <w:tcPr>
            <w:tcW w:w="3217" w:type="dxa"/>
            <w:shd w:val="clear" w:color="auto" w:fill="auto"/>
          </w:tcPr>
          <w:p w:rsidR="00A42F62" w:rsidRPr="003234BB" w:rsidRDefault="00A42F62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A42F62" w:rsidRPr="003234BB" w:rsidRDefault="00A42F62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Oracle XE Express Edition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SQL Developer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Apache Tomcat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JDBC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  <w:tr w:rsidR="00D32134" w:rsidRPr="003234BB" w:rsidTr="000D7179">
        <w:trPr>
          <w:jc w:val="center"/>
        </w:trPr>
        <w:tc>
          <w:tcPr>
            <w:tcW w:w="3168" w:type="dxa"/>
            <w:shd w:val="clear" w:color="auto" w:fill="auto"/>
          </w:tcPr>
          <w:p w:rsidR="00D32134" w:rsidRDefault="00D32134" w:rsidP="00301C3F">
            <w:pPr>
              <w:pStyle w:val="Table-Text"/>
            </w:pPr>
            <w:r>
              <w:t>Библиотека JSTL</w:t>
            </w:r>
          </w:p>
        </w:tc>
        <w:tc>
          <w:tcPr>
            <w:tcW w:w="3217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  <w:tc>
          <w:tcPr>
            <w:tcW w:w="3186" w:type="dxa"/>
            <w:shd w:val="clear" w:color="auto" w:fill="auto"/>
          </w:tcPr>
          <w:p w:rsidR="00D32134" w:rsidRPr="003234BB" w:rsidRDefault="00D32134" w:rsidP="00301C3F">
            <w:pPr>
              <w:pStyle w:val="Table-Text"/>
            </w:pPr>
          </w:p>
        </w:tc>
      </w:tr>
    </w:tbl>
    <w:p w:rsidR="00A42F62" w:rsidRPr="003234BB" w:rsidRDefault="00A42F62" w:rsidP="00A42F62">
      <w:r w:rsidRPr="003234BB">
        <w:t>Пер</w:t>
      </w:r>
      <w:r>
        <w:t>ечислить программное обеспечение</w:t>
      </w:r>
      <w:r w:rsidRPr="003234BB">
        <w:t xml:space="preserve">, необходимое для </w:t>
      </w:r>
      <w:r w:rsidRPr="00A42F62">
        <w:t>работы</w:t>
      </w:r>
      <w:r w:rsidRPr="003234BB">
        <w:t xml:space="preserve"> сетевой информационной системы и его версии.</w:t>
      </w:r>
    </w:p>
    <w:permEnd w:id="128985734"/>
    <w:p w:rsidR="00EA78AA" w:rsidRPr="003234BB" w:rsidRDefault="00EA78AA" w:rsidP="00EA78AA">
      <w:pPr>
        <w:pStyle w:val="1"/>
      </w:pPr>
      <w:r w:rsidRPr="003234BB">
        <w:t>Список используемых запросов на языке SQL</w:t>
      </w:r>
    </w:p>
    <w:p w:rsidR="00EA78AA" w:rsidRPr="003234BB" w:rsidRDefault="00EA78AA" w:rsidP="00A30729">
      <w:pPr>
        <w:pStyle w:val="2"/>
      </w:pPr>
      <w:r w:rsidRPr="003234BB">
        <w:t>Запросы создания таблиц</w:t>
      </w:r>
      <w:r w:rsidR="00535561" w:rsidRPr="003234BB">
        <w:t xml:space="preserve"> базы данных</w:t>
      </w:r>
    </w:p>
    <w:p w:rsidR="00EA78AA" w:rsidRPr="003234BB" w:rsidRDefault="00535561" w:rsidP="00EA78AA">
      <w:permStart w:id="846538335" w:edGrp="everyone"/>
      <w:r w:rsidRPr="003234BB">
        <w:t>Добавить к запросам комментарии.</w:t>
      </w:r>
      <w:r w:rsidR="001A31E7">
        <w:t xml:space="preserve"> Для запросов и комментариев к ним использовать стиль Листинг.</w:t>
      </w:r>
    </w:p>
    <w:permEnd w:id="846538335"/>
    <w:p w:rsidR="00EA78AA" w:rsidRPr="003234BB" w:rsidRDefault="00EA78AA" w:rsidP="00A30729">
      <w:pPr>
        <w:pStyle w:val="2"/>
      </w:pPr>
      <w:r w:rsidRPr="003234BB">
        <w:t>Запросы выборки данных из таблиц</w:t>
      </w:r>
      <w:r w:rsidR="00535561" w:rsidRPr="003234BB">
        <w:t xml:space="preserve"> базы данных</w:t>
      </w:r>
    </w:p>
    <w:p w:rsidR="00EA78AA" w:rsidRPr="003234BB" w:rsidRDefault="00535561" w:rsidP="00535561">
      <w:permStart w:id="1105820137" w:edGrp="everyone"/>
      <w:permStart w:id="686378279" w:edGrp="everyone"/>
      <w:r w:rsidRPr="003234BB">
        <w:t>Добавить к запросам комментарии.</w:t>
      </w:r>
      <w:r w:rsidR="001A31E7">
        <w:t xml:space="preserve"> Для запросов и комментариев к ним использовать стиль Листинг.</w:t>
      </w:r>
      <w:permEnd w:id="1105820137"/>
    </w:p>
    <w:permEnd w:id="686378279"/>
    <w:p w:rsidR="00EA78AA" w:rsidRPr="003234BB" w:rsidRDefault="00EA78AA" w:rsidP="00A30729">
      <w:pPr>
        <w:pStyle w:val="2"/>
      </w:pPr>
      <w:r w:rsidRPr="003234BB">
        <w:t>Запросы изменения данных в таблицах</w:t>
      </w:r>
      <w:r w:rsidR="00535561" w:rsidRPr="003234BB">
        <w:t xml:space="preserve"> базы данных</w:t>
      </w:r>
    </w:p>
    <w:p w:rsidR="00EA78AA" w:rsidRPr="003234BB" w:rsidRDefault="00535561" w:rsidP="00535561">
      <w:permStart w:id="1019557262" w:edGrp="everyone"/>
      <w:permStart w:id="1704532408" w:edGrp="everyone"/>
      <w:r w:rsidRPr="003234BB">
        <w:t>Добавить к запросам комментарии.</w:t>
      </w:r>
      <w:r w:rsidR="001A31E7">
        <w:t xml:space="preserve"> Для запросов и комментариев к ним использовать стиль Листинг.</w:t>
      </w:r>
      <w:permEnd w:id="1019557262"/>
    </w:p>
    <w:permEnd w:id="1704532408"/>
    <w:p w:rsidR="00EA78AA" w:rsidRPr="003234BB" w:rsidRDefault="00EA78AA" w:rsidP="00EA78AA">
      <w:pPr>
        <w:pStyle w:val="1"/>
      </w:pPr>
      <w:r w:rsidRPr="003234BB">
        <w:lastRenderedPageBreak/>
        <w:t xml:space="preserve">Инструкции по работе с </w:t>
      </w:r>
      <w:r w:rsidR="00DE0B67" w:rsidRPr="003234BB">
        <w:t>сетевой информационной системой</w:t>
      </w:r>
    </w:p>
    <w:p w:rsidR="00EA78AA" w:rsidRPr="003234BB" w:rsidRDefault="00EA78AA" w:rsidP="00A30729">
      <w:pPr>
        <w:pStyle w:val="2"/>
      </w:pPr>
      <w:r w:rsidRPr="003234BB">
        <w:t>Инструкция администратора</w:t>
      </w:r>
    </w:p>
    <w:p w:rsidR="00EA78AA" w:rsidRPr="003234BB" w:rsidRDefault="00535561" w:rsidP="00EA78AA">
      <w:permStart w:id="309159943" w:edGrp="everyone"/>
      <w:r w:rsidRPr="003234BB">
        <w:t xml:space="preserve">Раздел должен содержать описание действий администратора,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309159943"/>
    <w:p w:rsidR="00FA4610" w:rsidRPr="003234BB" w:rsidRDefault="00FA4610" w:rsidP="00FA4610">
      <w:pPr>
        <w:pStyle w:val="2"/>
      </w:pPr>
      <w:r w:rsidRPr="003234BB">
        <w:t>Инструкция модератора</w:t>
      </w:r>
    </w:p>
    <w:p w:rsidR="00FA4610" w:rsidRPr="003234BB" w:rsidRDefault="00535561" w:rsidP="00FA4610">
      <w:permStart w:id="1664619406" w:edGrp="everyone"/>
      <w:r w:rsidRPr="003234BB">
        <w:t xml:space="preserve">Раздел должен содержать описание действий модератора,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1664619406"/>
    <w:p w:rsidR="00EA78AA" w:rsidRPr="003234BB" w:rsidRDefault="00EA78AA" w:rsidP="00A30729">
      <w:pPr>
        <w:pStyle w:val="2"/>
      </w:pPr>
      <w:r w:rsidRPr="003234BB">
        <w:t xml:space="preserve">Инструкция </w:t>
      </w:r>
      <w:permStart w:id="366424200" w:edGrp="everyone"/>
      <w:r w:rsidRPr="003234BB">
        <w:t>пользователя</w:t>
      </w:r>
    </w:p>
    <w:p w:rsidR="00EA78AA" w:rsidRPr="003234BB" w:rsidRDefault="00535561" w:rsidP="00EA78AA">
      <w:r w:rsidRPr="003234BB">
        <w:t xml:space="preserve">Раздел должен содержать описание действий пользователя, раскрывающих все возможности </w:t>
      </w:r>
      <w:r w:rsidR="00DE0B67" w:rsidRPr="003234BB">
        <w:t>сетевой информационной системы</w:t>
      </w:r>
      <w:r w:rsidRPr="003234BB">
        <w:t>.</w:t>
      </w:r>
    </w:p>
    <w:permEnd w:id="366424200"/>
    <w:p w:rsidR="00EA78AA" w:rsidRPr="003234BB" w:rsidRDefault="00EA78AA" w:rsidP="005B4C52">
      <w:pPr>
        <w:pStyle w:val="1"/>
        <w:ind w:left="357" w:hanging="357"/>
      </w:pPr>
      <w:r w:rsidRPr="003234BB">
        <w:t xml:space="preserve">Листинг основных классов программы с </w:t>
      </w:r>
      <w:r w:rsidR="00535561" w:rsidRPr="003234BB">
        <w:t xml:space="preserve">комментариями </w:t>
      </w:r>
      <w:r w:rsidRPr="003234BB">
        <w:t>Javadoc</w:t>
      </w:r>
    </w:p>
    <w:p w:rsidR="007B5F2E" w:rsidRPr="003234BB" w:rsidRDefault="007B5F2E" w:rsidP="007B5F2E">
      <w:permStart w:id="1093797842" w:edGrp="everyone"/>
      <w:r w:rsidRPr="003234BB">
        <w:t>Включить в раздел и добавить комментарии Javadoc к следующим классам:</w:t>
      </w:r>
    </w:p>
    <w:p w:rsidR="007B5F2E" w:rsidRPr="003234BB" w:rsidRDefault="007B5F2E" w:rsidP="007B5F2E">
      <w:pPr>
        <w:pStyle w:val="a"/>
      </w:pPr>
      <w:r w:rsidRPr="003234BB">
        <w:t>классу FrontController;</w:t>
      </w:r>
    </w:p>
    <w:p w:rsidR="007B5F2E" w:rsidRPr="003234BB" w:rsidRDefault="007B5F2E" w:rsidP="007B5F2E">
      <w:pPr>
        <w:pStyle w:val="a"/>
      </w:pPr>
      <w:r w:rsidRPr="003234BB">
        <w:t>классам-данным, описывающим сущности предметной области;</w:t>
      </w:r>
    </w:p>
    <w:p w:rsidR="007B5F2E" w:rsidRPr="003234BB" w:rsidRDefault="007B5F2E" w:rsidP="007B5F2E">
      <w:pPr>
        <w:pStyle w:val="a"/>
      </w:pPr>
      <w:r w:rsidRPr="003234BB">
        <w:t>интерфейсам DAO.</w:t>
      </w:r>
    </w:p>
    <w:p w:rsidR="007B5F2E" w:rsidRPr="003234BB" w:rsidRDefault="007B5F2E" w:rsidP="007B5F2E">
      <w:r w:rsidRPr="003234BB">
        <w:t>Комментарии Javadoc должны быть на английском языке.</w:t>
      </w:r>
    </w:p>
    <w:p w:rsidR="00EA78AA" w:rsidRPr="003234BB" w:rsidRDefault="00246407" w:rsidP="00EA78AA">
      <w:r w:rsidRPr="003234BB">
        <w:t>Для названия класса использовать стиль Заголовок 2, а для листинга – стиль Листинг.</w:t>
      </w:r>
    </w:p>
    <w:permEnd w:id="1093797842"/>
    <w:p w:rsidR="00EA78AA" w:rsidRPr="003234BB" w:rsidRDefault="00FA4610" w:rsidP="005B4C52">
      <w:pPr>
        <w:pStyle w:val="1"/>
        <w:ind w:left="357" w:hanging="357"/>
      </w:pPr>
      <w:r w:rsidRPr="003234BB">
        <w:t>Библиографический список</w:t>
      </w:r>
    </w:p>
    <w:p w:rsidR="00A47A43" w:rsidRPr="003234BB" w:rsidRDefault="00965220" w:rsidP="00A64A5B">
      <w:pPr>
        <w:pStyle w:val="a0"/>
        <w:numPr>
          <w:ilvl w:val="0"/>
          <w:numId w:val="11"/>
        </w:numPr>
      </w:pPr>
      <w:permStart w:id="828332065" w:edGrp="everyone"/>
      <w:r w:rsidRPr="003234BB">
        <w:t xml:space="preserve">Указать ссылки на литературу, использовавшуюся при </w:t>
      </w:r>
      <w:r w:rsidR="00FA4610" w:rsidRPr="003234BB">
        <w:t xml:space="preserve">разработке </w:t>
      </w:r>
      <w:r w:rsidR="00DE0B67" w:rsidRPr="003234BB">
        <w:t>сетевой информационной системы</w:t>
      </w:r>
      <w:r w:rsidR="00A42F62">
        <w:t>.</w:t>
      </w:r>
      <w:r w:rsidR="00535561" w:rsidRPr="003234BB">
        <w:t>.</w:t>
      </w:r>
      <w:permEnd w:id="828332065"/>
    </w:p>
    <w:sectPr w:rsidR="00A47A43" w:rsidRPr="003234BB" w:rsidSect="001A31E7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694" w:rsidRDefault="005F5694" w:rsidP="001A31E7">
      <w:r>
        <w:separator/>
      </w:r>
    </w:p>
  </w:endnote>
  <w:endnote w:type="continuationSeparator" w:id="0">
    <w:p w:rsidR="005F5694" w:rsidRDefault="005F5694" w:rsidP="001A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694" w:rsidRDefault="005F5694" w:rsidP="001A31E7">
      <w:r>
        <w:separator/>
      </w:r>
    </w:p>
  </w:footnote>
  <w:footnote w:type="continuationSeparator" w:id="0">
    <w:p w:rsidR="005F5694" w:rsidRDefault="005F5694" w:rsidP="001A31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1E7" w:rsidRDefault="001A31E7" w:rsidP="001A31E7">
    <w:pPr>
      <w:pStyle w:val="ac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 w:rsidR="00013BFB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A478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2" w15:restartNumberingAfterBreak="0">
    <w:nsid w:val="04363D70"/>
    <w:multiLevelType w:val="multilevel"/>
    <w:tmpl w:val="E28244D8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3" w15:restartNumberingAfterBreak="0">
    <w:nsid w:val="1F8605BA"/>
    <w:multiLevelType w:val="multilevel"/>
    <w:tmpl w:val="3A38E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233705"/>
    <w:multiLevelType w:val="hybridMultilevel"/>
    <w:tmpl w:val="CA3CDDFC"/>
    <w:lvl w:ilvl="0" w:tplc="30F6B6C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13CCC"/>
    <w:multiLevelType w:val="multilevel"/>
    <w:tmpl w:val="9E72218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7DA62134"/>
    <w:multiLevelType w:val="multilevel"/>
    <w:tmpl w:val="1F2C2BF4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NotTrackMoves/>
  <w:documentProtection w:edit="readOnly" w:formatting="1" w:enforcement="1" w:cryptProviderType="rsaAES" w:cryptAlgorithmClass="hash" w:cryptAlgorithmType="typeAny" w:cryptAlgorithmSid="14" w:cryptSpinCount="100000" w:hash="79aX8mL9/x5xqF4T4cH3lEdzbxes4pwXFg8SUf3myRaPRxhZfwmjyX77+TC2ux9Es+cJWlraF0cgDaH3WkjK9w==" w:salt="84pR/IICq8t6Qc5LnzcMH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04AC"/>
    <w:rsid w:val="00013BFB"/>
    <w:rsid w:val="0001746E"/>
    <w:rsid w:val="0004014E"/>
    <w:rsid w:val="000B5BE7"/>
    <w:rsid w:val="000C041F"/>
    <w:rsid w:val="000D7179"/>
    <w:rsid w:val="000F580F"/>
    <w:rsid w:val="000F7F1D"/>
    <w:rsid w:val="001070A0"/>
    <w:rsid w:val="00156C98"/>
    <w:rsid w:val="00163F6B"/>
    <w:rsid w:val="00184294"/>
    <w:rsid w:val="001A082D"/>
    <w:rsid w:val="001A31E7"/>
    <w:rsid w:val="001E5908"/>
    <w:rsid w:val="00217075"/>
    <w:rsid w:val="00224751"/>
    <w:rsid w:val="00246407"/>
    <w:rsid w:val="002824C1"/>
    <w:rsid w:val="002A0F4C"/>
    <w:rsid w:val="002B5B4C"/>
    <w:rsid w:val="002C0198"/>
    <w:rsid w:val="002D36B2"/>
    <w:rsid w:val="002F244C"/>
    <w:rsid w:val="00301C3F"/>
    <w:rsid w:val="00303F9F"/>
    <w:rsid w:val="003234BB"/>
    <w:rsid w:val="00362DE6"/>
    <w:rsid w:val="00370C26"/>
    <w:rsid w:val="00426A73"/>
    <w:rsid w:val="0042729A"/>
    <w:rsid w:val="00463C71"/>
    <w:rsid w:val="00494CD4"/>
    <w:rsid w:val="004E73FF"/>
    <w:rsid w:val="00506A2E"/>
    <w:rsid w:val="00535561"/>
    <w:rsid w:val="00564087"/>
    <w:rsid w:val="00583080"/>
    <w:rsid w:val="005B4C52"/>
    <w:rsid w:val="005F5694"/>
    <w:rsid w:val="00606694"/>
    <w:rsid w:val="00614C30"/>
    <w:rsid w:val="006445B5"/>
    <w:rsid w:val="00650223"/>
    <w:rsid w:val="0069436C"/>
    <w:rsid w:val="006B1BE8"/>
    <w:rsid w:val="006C1C5D"/>
    <w:rsid w:val="006C59D1"/>
    <w:rsid w:val="00732F89"/>
    <w:rsid w:val="007A4082"/>
    <w:rsid w:val="007B0028"/>
    <w:rsid w:val="007B5F2E"/>
    <w:rsid w:val="008B150C"/>
    <w:rsid w:val="008B3907"/>
    <w:rsid w:val="008C12A9"/>
    <w:rsid w:val="00904654"/>
    <w:rsid w:val="0092788E"/>
    <w:rsid w:val="00930B26"/>
    <w:rsid w:val="00936CCB"/>
    <w:rsid w:val="0095758B"/>
    <w:rsid w:val="009607E9"/>
    <w:rsid w:val="00965220"/>
    <w:rsid w:val="00966015"/>
    <w:rsid w:val="00970629"/>
    <w:rsid w:val="00A1562A"/>
    <w:rsid w:val="00A30729"/>
    <w:rsid w:val="00A32B0F"/>
    <w:rsid w:val="00A42D00"/>
    <w:rsid w:val="00A42F62"/>
    <w:rsid w:val="00A47A43"/>
    <w:rsid w:val="00A64A5B"/>
    <w:rsid w:val="00A70301"/>
    <w:rsid w:val="00A85D05"/>
    <w:rsid w:val="00AD0BF4"/>
    <w:rsid w:val="00B030CF"/>
    <w:rsid w:val="00B21CA6"/>
    <w:rsid w:val="00BD10B4"/>
    <w:rsid w:val="00BF77AB"/>
    <w:rsid w:val="00C00CBB"/>
    <w:rsid w:val="00C067CF"/>
    <w:rsid w:val="00C6388F"/>
    <w:rsid w:val="00C67CEE"/>
    <w:rsid w:val="00CA325A"/>
    <w:rsid w:val="00CE79A4"/>
    <w:rsid w:val="00CF1AA6"/>
    <w:rsid w:val="00D041EA"/>
    <w:rsid w:val="00D32134"/>
    <w:rsid w:val="00D61FA7"/>
    <w:rsid w:val="00DA4CCE"/>
    <w:rsid w:val="00DB74B8"/>
    <w:rsid w:val="00DE0B67"/>
    <w:rsid w:val="00DE750D"/>
    <w:rsid w:val="00E01E3E"/>
    <w:rsid w:val="00E204AC"/>
    <w:rsid w:val="00E223C6"/>
    <w:rsid w:val="00E332CF"/>
    <w:rsid w:val="00E33A05"/>
    <w:rsid w:val="00E63952"/>
    <w:rsid w:val="00E873BE"/>
    <w:rsid w:val="00EA3D00"/>
    <w:rsid w:val="00EA78AA"/>
    <w:rsid w:val="00EC6675"/>
    <w:rsid w:val="00F02732"/>
    <w:rsid w:val="00F05838"/>
    <w:rsid w:val="00F15EA2"/>
    <w:rsid w:val="00F6063A"/>
    <w:rsid w:val="00FA4610"/>
    <w:rsid w:val="00FB2403"/>
    <w:rsid w:val="00FC3910"/>
    <w:rsid w:val="00FE3A35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59F09"/>
  <w15:chartTrackingRefBased/>
  <w15:docId w15:val="{6393B21A-923B-400E-BADA-2D92C47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1">
    <w:name w:val="Normal"/>
    <w:qFormat/>
    <w:rsid w:val="00EC6675"/>
    <w:pPr>
      <w:spacing w:after="60"/>
      <w:jc w:val="both"/>
    </w:pPr>
    <w:rPr>
      <w:rFonts w:ascii="Montserrat" w:hAnsi="Montserrat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535561"/>
    <w:pPr>
      <w:keepNext/>
      <w:keepLines/>
      <w:numPr>
        <w:numId w:val="5"/>
      </w:numPr>
      <w:spacing w:before="240" w:after="80"/>
      <w:ind w:left="0" w:firstLine="0"/>
      <w:jc w:val="left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535561"/>
    <w:pPr>
      <w:keepNext/>
      <w:keepLines/>
      <w:numPr>
        <w:ilvl w:val="1"/>
        <w:numId w:val="5"/>
      </w:numPr>
      <w:spacing w:before="160" w:after="40"/>
      <w:ind w:left="431" w:hanging="431"/>
      <w:jc w:val="left"/>
      <w:outlineLvl w:val="1"/>
    </w:pPr>
    <w:rPr>
      <w:rFonts w:eastAsia="Times New Roman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locked/>
    <w:rsid w:val="00535561"/>
    <w:pPr>
      <w:keepNext/>
      <w:spacing w:before="240"/>
      <w:jc w:val="left"/>
      <w:outlineLvl w:val="2"/>
    </w:pPr>
    <w:rPr>
      <w:rFonts w:eastAsia="Times New Roman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35561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35561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5">
    <w:name w:val="Title"/>
    <w:aliases w:val="Название"/>
    <w:basedOn w:val="a1"/>
    <w:link w:val="a6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aliases w:val="Название Знак"/>
    <w:link w:val="a5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7">
    <w:name w:val="Balloon Text"/>
    <w:basedOn w:val="a1"/>
    <w:link w:val="a8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5"/>
    <w:locked/>
    <w:rsid w:val="00A47A43"/>
    <w:pPr>
      <w:spacing w:after="80"/>
    </w:pPr>
    <w:rPr>
      <w:b w:val="0"/>
      <w:bCs w:val="0"/>
      <w:sz w:val="28"/>
      <w:szCs w:val="20"/>
    </w:rPr>
  </w:style>
  <w:style w:type="paragraph" w:styleId="a0">
    <w:name w:val="List Number"/>
    <w:basedOn w:val="a1"/>
    <w:autoRedefine/>
    <w:uiPriority w:val="99"/>
    <w:unhideWhenUsed/>
    <w:rsid w:val="00A64A5B"/>
    <w:pPr>
      <w:numPr>
        <w:ilvl w:val="1"/>
        <w:numId w:val="10"/>
      </w:numPr>
      <w:contextualSpacing/>
    </w:pPr>
  </w:style>
  <w:style w:type="paragraph" w:customStyle="1" w:styleId="Text-Left">
    <w:name w:val="Text-Left"/>
    <w:basedOn w:val="a1"/>
    <w:qFormat/>
    <w:rsid w:val="00965220"/>
  </w:style>
  <w:style w:type="paragraph" w:customStyle="1" w:styleId="Text-Center">
    <w:name w:val="Text-Center"/>
    <w:basedOn w:val="Text-Left"/>
    <w:qFormat/>
    <w:rsid w:val="00965220"/>
    <w:pPr>
      <w:jc w:val="center"/>
    </w:pPr>
    <w:rPr>
      <w:lang w:val="en-US"/>
    </w:rPr>
  </w:style>
  <w:style w:type="paragraph" w:customStyle="1" w:styleId="Table-Title-Top">
    <w:name w:val="Table-Title-Top"/>
    <w:basedOn w:val="a1"/>
    <w:qFormat/>
    <w:rsid w:val="003234BB"/>
    <w:pPr>
      <w:keepNext/>
      <w:spacing w:before="160"/>
      <w:ind w:left="567"/>
    </w:pPr>
  </w:style>
  <w:style w:type="paragraph" w:customStyle="1" w:styleId="Figure-Title-Bottom">
    <w:name w:val="Figure-Title-Bottom"/>
    <w:basedOn w:val="a1"/>
    <w:next w:val="a1"/>
    <w:qFormat/>
    <w:rsid w:val="00246407"/>
    <w:pPr>
      <w:spacing w:after="160"/>
      <w:jc w:val="center"/>
    </w:pPr>
    <w:rPr>
      <w:lang w:val="en-US"/>
    </w:rPr>
  </w:style>
  <w:style w:type="paragraph" w:customStyle="1" w:styleId="Table-Text">
    <w:name w:val="Table-Text"/>
    <w:basedOn w:val="a1"/>
    <w:qFormat/>
    <w:rsid w:val="00506A2E"/>
    <w:rPr>
      <w:sz w:val="22"/>
    </w:rPr>
  </w:style>
  <w:style w:type="paragraph" w:customStyle="1" w:styleId="Table-Header">
    <w:name w:val="Table-Header"/>
    <w:basedOn w:val="a1"/>
    <w:next w:val="a1"/>
    <w:qFormat/>
    <w:rsid w:val="00506A2E"/>
    <w:pPr>
      <w:keepNext/>
      <w:jc w:val="center"/>
    </w:pPr>
    <w:rPr>
      <w:sz w:val="22"/>
    </w:rPr>
  </w:style>
  <w:style w:type="paragraph" w:styleId="a">
    <w:name w:val="List Bullet"/>
    <w:basedOn w:val="a1"/>
    <w:uiPriority w:val="99"/>
    <w:unhideWhenUsed/>
    <w:rsid w:val="00A42F62"/>
    <w:pPr>
      <w:numPr>
        <w:numId w:val="9"/>
      </w:numPr>
      <w:tabs>
        <w:tab w:val="clear" w:pos="360"/>
        <w:tab w:val="left" w:pos="397"/>
      </w:tabs>
      <w:ind w:left="397" w:hanging="397"/>
      <w:contextualSpacing/>
    </w:pPr>
  </w:style>
  <w:style w:type="paragraph" w:customStyle="1" w:styleId="Figure">
    <w:name w:val="Figure"/>
    <w:basedOn w:val="a1"/>
    <w:next w:val="Figure-Title-Bottom"/>
    <w:qFormat/>
    <w:rsid w:val="003234BB"/>
    <w:pPr>
      <w:spacing w:before="160"/>
      <w:jc w:val="center"/>
    </w:pPr>
  </w:style>
  <w:style w:type="paragraph" w:customStyle="1" w:styleId="a9">
    <w:name w:val="Листинг"/>
    <w:basedOn w:val="a1"/>
    <w:rsid w:val="00A42F62"/>
    <w:pPr>
      <w:tabs>
        <w:tab w:val="left" w:pos="454"/>
        <w:tab w:val="left" w:pos="907"/>
        <w:tab w:val="left" w:pos="1361"/>
        <w:tab w:val="left" w:pos="1814"/>
        <w:tab w:val="left" w:pos="2268"/>
      </w:tabs>
    </w:pPr>
    <w:rPr>
      <w:rFonts w:ascii="Arial Narrow" w:eastAsia="Times New Roman" w:hAnsi="Arial Narrow"/>
      <w:sz w:val="24"/>
      <w:szCs w:val="20"/>
    </w:rPr>
  </w:style>
  <w:style w:type="table" w:styleId="aa">
    <w:name w:val="Table Grid"/>
    <w:basedOn w:val="a3"/>
    <w:uiPriority w:val="59"/>
    <w:locked/>
    <w:rsid w:val="00FA461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535561"/>
    <w:rPr>
      <w:rFonts w:ascii="Times New Roman" w:eastAsia="Times New Roman" w:hAnsi="Times New Roman" w:cs="Times New Roman"/>
      <w:b/>
      <w:bCs/>
      <w:sz w:val="26"/>
      <w:szCs w:val="26"/>
      <w:lang w:eastAsia="en-US"/>
    </w:rPr>
  </w:style>
  <w:style w:type="paragraph" w:styleId="ab">
    <w:name w:val="caption"/>
    <w:basedOn w:val="a1"/>
    <w:next w:val="a1"/>
    <w:uiPriority w:val="35"/>
    <w:unhideWhenUsed/>
    <w:qFormat/>
    <w:locked/>
    <w:rsid w:val="00966015"/>
    <w:rPr>
      <w:b/>
      <w:bCs/>
      <w:sz w:val="20"/>
      <w:szCs w:val="20"/>
    </w:rPr>
  </w:style>
  <w:style w:type="paragraph" w:styleId="ac">
    <w:name w:val="header"/>
    <w:basedOn w:val="a1"/>
    <w:link w:val="ad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paragraph" w:styleId="ae">
    <w:name w:val="footer"/>
    <w:basedOn w:val="a1"/>
    <w:link w:val="af"/>
    <w:uiPriority w:val="99"/>
    <w:unhideWhenUsed/>
    <w:locked/>
    <w:rsid w:val="001A31E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31E7"/>
    <w:rPr>
      <w:rFonts w:ascii="Times New Roman" w:hAnsi="Times New Roman"/>
      <w:sz w:val="28"/>
      <w:szCs w:val="22"/>
      <w:lang w:eastAsia="en-US"/>
    </w:rPr>
  </w:style>
  <w:style w:type="table" w:customStyle="1" w:styleId="Table-Style">
    <w:name w:val="Table-Style"/>
    <w:basedOn w:val="a3"/>
    <w:uiPriority w:val="99"/>
    <w:rsid w:val="00506A2E"/>
    <w:rPr>
      <w:rFonts w:ascii="Montserrat" w:hAnsi="Montserrat"/>
      <w:sz w:val="22"/>
    </w:rPr>
    <w:tblPr>
      <w:jc w:val="center"/>
      <w:tblBorders>
        <w:top w:val="single" w:sz="8" w:space="0" w:color="000000"/>
        <w:bottom w:val="single" w:sz="8" w:space="0" w:color="000000"/>
      </w:tblBorders>
    </w:tblPr>
    <w:trPr>
      <w:jc w:val="center"/>
    </w:trPr>
    <w:tblStylePr w:type="firstRow">
      <w:rPr>
        <w:rFonts w:ascii="Calibri Light" w:hAnsi="Calibri Light"/>
        <w:b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  <w:tblPr/>
      <w:tcPr>
        <w:tcBorders>
          <w:top w:val="single" w:sz="4" w:space="0" w:color="000000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f0">
    <w:name w:val="Hyperlink"/>
    <w:uiPriority w:val="99"/>
    <w:semiHidden/>
    <w:unhideWhenUsed/>
    <w:locked/>
    <w:rsid w:val="00E33A0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8;&#1080;&#1103;%20&#1051;&#1103;&#1075;&#1091;&#1096;&#1077;&#1074;&#1072;\Downloads\all.manuals.pack\all.manuals.pack\_&#1055;&#1088;&#1086;&#1075;&#1088;&#1072;&#1084;&#1084;&#1080;&#1088;&#1086;&#1074;&#1072;&#1085;&#1080;&#1077;%20&#1085;&#1072;%20Java\2&#1056;&#1072;&#1079;&#1088;&#1072;&#1073;&#1086;&#1090;&#1082;&#1072;%20&#1089;&#1077;&#1090;&#1077;&#1074;&#1086;&#1081;%20&#1080;&#1085;&#1092;&#1086;&#1088;&#1084;&#1072;&#1094;&#1080;&#1086;&#1085;&#1085;&#1086;&#1081;%20&#1089;&#1080;&#1089;&#1090;&#1077;&#1084;&#1099;%20&#1085;&#1072;%20Java\Java_Programming_Web-Application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AF10E-F481-4669-B44B-7A91B36F3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Java_Programming_Web-Application_Practical_Work_Report_Template.dot</Template>
  <TotalTime>6</TotalTime>
  <Pages>6</Pages>
  <Words>829</Words>
  <Characters>4730</Characters>
  <Application>Microsoft Office Word</Application>
  <DocSecurity>8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Лягушева</dc:creator>
  <cp:keywords/>
  <cp:lastModifiedBy>Мария Лягушева</cp:lastModifiedBy>
  <cp:revision>3</cp:revision>
  <dcterms:created xsi:type="dcterms:W3CDTF">2022-10-23T11:16:00Z</dcterms:created>
  <dcterms:modified xsi:type="dcterms:W3CDTF">2022-10-24T19:37:00Z</dcterms:modified>
</cp:coreProperties>
</file>